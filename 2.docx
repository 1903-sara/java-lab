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// Palindrome CharCount StringCompare CharOccurance ReverseString SplitSentence StartEndCheck 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23BCE7416</w:t>
      </w:r>
      <w:bookmarkStart w:id="0" w:name="_GoBack"/>
      <w:bookmarkEnd w:id="0"/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Palindrome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"SASASAS";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boolean isPalindrome = true;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0; i &lt; str.length() / 2; i++)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if (str.charAt(i) != str.charAt(str.length() - 1 - i))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isPalindrome = false;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    break;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System.out.println("Is palindrome: " + isPalindrome);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}*/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CharCount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"SAshank*@!";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vowels = 0;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consonants = 0; 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digits = 0;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specialChars = 0;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 = str.toLowerCase();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0; i &lt; str.length(); i++)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char ch = str.charAt(i);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if ("aeiou".indexOf(ch) != -1) vowels++;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else if (ch &gt;= 'a' &amp;&amp; ch &lt;= 'z') consonants++;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else if (Character.isDigit(ch)) digits++;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else specialChars++;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System.out.println("Vowels: " + vowels);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System.out.println("Consonants: " + consonants);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System.out.println("Digits: " + digits);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System.out.println("Special Characters: " + specialChars);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}*/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StringCompare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str1 = "Sashank";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str2 = "Shashank";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if (str1.equals(str2))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System.out.println("Strings are equal (ignoring case)");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 else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System.out.println("Strings are not equal");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}*/ 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CharOcc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"kadaliiiiiiiii";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char ch = 'i';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first = str.indexOf(ch);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int last = str.lastIndexOf(ch);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System.out.println("First occurrence: " + first);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System.out.println("Last occurrence: " + last);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}*/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ReverseString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"ILADAK KNASAS";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reversed = "";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(int i = str.length() - 1; i &gt;= 0; i--)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reversed += str.charAt(i);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System.out.println("Reversed string: " + reversed);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}*/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SplitSentence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sentence = "HELLO Bhaii logg mera nam hai Sasank. Arigatho!!";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String[] words = sentence.split(" ");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for (String word : words)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    System.out.println(word);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}*/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/*public class StartEndCheck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public static void main(String[] args) {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String str = "HELLO BAHHIIII";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boolean starts = str.startsWith("HELLO");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boolean ends = str.endsWith("BAHHIIII");</w:t>
      </w:r>
    </w:p>
    <w:p>
      <w:pPr>
        <w:pStyle w:val="15"/>
        <w:rPr>
          <w:rFonts w:ascii="Courier New" w:cs="Courier New" w:hAnsi="Courier New"/>
        </w:rPr>
      </w:pP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System.out.println("Starts with 'Java': " + starts);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   System.out.println("Ends with 'powerful': " + ends);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}</w:t>
      </w:r>
    </w:p>
    <w:p>
      <w:pPr>
        <w:pStyle w:val="15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}*/</w:t>
      </w:r>
    </w:p>
    <w:sectPr>
      <w:pgSz w:w="12240" w:h="15840"/>
      <w:pgMar w:top="1440" w:right="1502" w:bottom="1440" w:left="1501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等线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Plain Text"/>
    <w:basedOn w:val="0"/>
    <w:pPr>
      <w:spacing w:after="0" w:line="240" w:lineRule="auto"/>
    </w:pPr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3</Pages>
  <Words>339</Words>
  <Characters>2033</Characters>
  <Lines>110</Lines>
  <Paragraphs>85</Paragraphs>
  <CharactersWithSpaces>2845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3</cp:revision>
  <dcterms:created xsi:type="dcterms:W3CDTF">2025-05-27T08:36:00Z</dcterms:created>
  <dcterms:modified xsi:type="dcterms:W3CDTF">2025-06-09T03:49:28Z</dcterms:modified>
</cp:coreProperties>
</file>