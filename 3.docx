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>23BCE</w:t>
      </w:r>
      <w:bookmarkStart w:id="0" w:name="_GoBack"/>
      <w:bookmarkEnd w:id="0"/>
      <w:r>
        <w:rPr>
          <w:rFonts w:ascii="Calibri" w:cs="Calibri" w:hAnsi="Calibri"/>
          <w:kern w:val="0"/>
          <w:sz w:val="22"/>
          <w:szCs w:val="22"/>
        </w:rPr>
        <w:t>7416</w:t>
      </w:r>
    </w:p>
    <w:p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>27-05-2025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b/>
          <w:bCs/>
          <w:kern w:val="0"/>
          <w:sz w:val="22"/>
          <w:szCs w:val="22"/>
          <w:u w:val="single"/>
        </w:rPr>
        <w:t>Split &amp; String methods;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>import java.util.Scanner;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>class main{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public static void main(String[]args){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Scanner sc=new Scanner(System.in);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System.out.println("Enter a string:");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String str=sc.nextLine();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String []librants=str.split(" ");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System.out.println("Words:");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for(String word:librants){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System.out.println(word);}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System.out.println("upper case:"+str.toUpperCase());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System.out.println("lower case:"+str.toLowerCase());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System.out.println("length:"+str.length());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System.out.println("substring:"+str.substring(2,8));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System.out.println("replacement:"+str.replace("VITIAN","SINGLE"));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System.out.println("character:"+str.charAt(5));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System.out.println("index number"+str.indexOf("V"));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System.out.println("boolean has VITIAN:"+str.contains("VITIAN"));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         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t>}</w:t>
      </w:r>
    </w:p>
    <w:p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cs="Calibri" w:hAnsi="Calibri"/>
          <w:kern w:val="0"/>
          <w:sz w:val="22"/>
          <w:szCs w:val="22"/>
        </w:rPr>
      </w:pPr>
      <w:r>
        <w:rPr>
          <w:rFonts w:ascii="Calibri" w:cs="Calibri" w:hAnsi="Calibri"/>
          <w:kern w:val="0"/>
          <w:sz w:val="22"/>
          <w:szCs w:val="22"/>
        </w:rPr>
        <w:drawing>
          <wp:inline distT="0" distB="0" distL="0" distR="0">
            <wp:extent cx="3400425" cy="324802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00425" cy="32480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cs="Calibri" w:hAnsi="Calibri"/>
          <w:kern w:val="0"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noEndnote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20"/>
  <w:drawingGridVerticalSpacing w:val="120"/>
  <w:doNotUseMarginsForDrawingGridOrigin/>
  <w:drawingGridHorizontalOrigin w:val="1800"/>
  <w:drawingGridVerticalOrigin w:val="1440"/>
  <w:displayHorizontalDrawingGridEvery w:val="0"/>
  <w:displayVerticalDrawingGridEvery w:val="3"/>
  <w:doNotShadeFormData/>
  <w:characterSpacingControl w:val="compressPunctuation"/>
  <w:compat>
    <w:spaceForUL/>
    <w:balanceSingleByteDoubleByteWidth/>
    <w:ulTrailSpace/>
    <w:doNotExpandShiftReturn/>
    <w:adjustLineHeightInTable/>
    <w:doNotUseHTMLParagraphAutoSpacing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78" w:lineRule="auto"/>
    </w:pPr>
    <w:rPr>
      <w:rFonts w:ascii="Calibri" w:eastAsia="等线" w:cs="Arial" w:hAnsi="Calibri"/>
      <w:kern w:val="2"/>
      <w:sz w:val="24"/>
      <w:szCs w:val="24"/>
      <w:lang w:val="en-US" w:eastAsia="ja-JP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44</Words>
  <Characters>737</Characters>
  <Lines>25</Lines>
  <Paragraphs>23</Paragraphs>
  <CharactersWithSpaces>933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2</cp:revision>
  <dcterms:created xsi:type="dcterms:W3CDTF">2025-05-27T11:46:00Z</dcterms:created>
  <dcterms:modified xsi:type="dcterms:W3CDTF">2025-06-09T03:47:59Z</dcterms:modified>
</cp:coreProperties>
</file>