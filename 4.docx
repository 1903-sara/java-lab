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cs="Calibri" w:hAnsi="Calibri"/>
          <w:b/>
          <w:bCs/>
          <w:kern w:val="0"/>
          <w:sz w:val="28"/>
          <w:szCs w:val="28"/>
        </w:rPr>
      </w:pPr>
      <w:r>
        <w:rPr>
          <w:rFonts w:ascii="Calibri" w:cs="Calibri" w:hAnsi="Calibri"/>
          <w:b/>
          <w:bCs/>
          <w:kern w:val="0"/>
          <w:sz w:val="28"/>
          <w:szCs w:val="28"/>
        </w:rPr>
        <w:t>Lab -4</w:t>
      </w:r>
    </w:p>
    <w:p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cs="Calibri" w:hAnsi="Calibri"/>
          <w:b/>
          <w:bCs/>
          <w:kern w:val="0"/>
          <w:sz w:val="28"/>
          <w:szCs w:val="28"/>
        </w:rPr>
      </w:pPr>
      <w:r>
        <w:rPr>
          <w:rFonts w:ascii="Calibri" w:cs="Calibri" w:hAnsi="Calibri"/>
          <w:b/>
          <w:bCs/>
          <w:kern w:val="0"/>
          <w:sz w:val="28"/>
          <w:szCs w:val="28"/>
        </w:rPr>
        <w:t>23BCE7416</w:t>
      </w:r>
      <w:bookmarkStart w:id="0" w:name="_GoBack"/>
      <w:bookmarkEnd w:id="0"/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1)Write a java programs to implement single inheritance where the parent class defines a method calculate().and the child class overrides it to performa a specifie mathematical operation.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>class Calculate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void calculate(int a, int b)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System.out.println("Calculation not in base class");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>class Add extends Calculate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@Override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void calculate(int a, int b)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int c = a + b;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System.out.println("Addition: " + c);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>public class Main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public static void main(String[] args)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Add a = new Add();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a.calculate(12, 90);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</w:rPr>
      </w:pPr>
      <w:r>
        <w:rPr>
          <w:rFonts w:ascii="Calibri" w:cs="Calibri" w:hAnsi="Calibri"/>
          <w:b/>
          <w:bCs/>
          <w:kern w:val="0"/>
        </w:rPr>
        <w:t>Addition: 102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2)Write a Java program to create a Calculator class with overloaded methods named calculate() that perform: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. Addition of two mumbers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Subtraction of two mambers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Multiplication of two numbers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Division of two numbers</w:t>
      </w:r>
      <w:r>
        <w:rPr>
          <w:rFonts w:ascii="Calibri" w:cs="Calibri" w:hAnsi="Calibri"/>
          <w:b/>
          <w:bCs/>
          <w:kern w:val="0"/>
        </w:rPr>
        <w:t>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>public class Calculator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public double calculate(double a, double b)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return a + b;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public double calculate(double a, double b, String operation)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switch (operation.toLowerCase())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    case "subtract":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        return a - b;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    case "multiply":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        return a * b;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    case "divide":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        if (b != 0)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            return a / b;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        } else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            throw new ArithmeticException("Division by zero is not allowed.");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        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    default: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        throw new IllegalArgumentException("Invalid operation: " + operation);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public static void main(String[] args)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Calculator calc = new Calculator();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double a = 10;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double b = 5;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System.out.println("Addition: " + calc.calculate(a, b));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System.out.println("Subtraction: " + calc.calculate(a, b, "subtract"));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System.out.println("Multiplication: " + calc.calculate(a, b, "multiply"));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    System.out.println("Division: " + calc.calculate(a, b, "divide"));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</w:rPr>
      </w:pPr>
      <w:r>
        <w:rPr>
          <w:rFonts w:ascii="Calibri" w:cs="Calibri" w:hAnsi="Calibri"/>
          <w:kern w:val="0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Addition: 15.0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Subtraction: 5.0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Multiplication: 50.0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Division: 2.0.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</w:rPr>
      </w:pPr>
      <w:r>
        <w:rPr>
          <w:rFonts w:ascii="Calibri" w:cs="Calibri" w:hAnsi="Calibri"/>
          <w:b/>
          <w:bCs/>
          <w:kern w:val="0"/>
        </w:rPr>
        <w:t>3)Write a Java program with a Calculator class having multiple constructors: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</w:rPr>
      </w:pPr>
      <w:r>
        <w:rPr>
          <w:rFonts w:ascii="Calibri" w:cs="Calibri" w:hAnsi="Calibri"/>
          <w:b/>
          <w:bCs/>
          <w:kern w:val="0"/>
        </w:rPr>
        <w:t>One that takes no arguments and sets values to 0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</w:rPr>
      </w:pPr>
      <w:r>
        <w:rPr>
          <w:rFonts w:ascii="Calibri" w:cs="Calibri" w:hAnsi="Calibri"/>
          <w:b/>
          <w:bCs/>
          <w:kern w:val="0"/>
        </w:rPr>
        <w:t>One that takes two arguments and performs addition immediately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</w:rPr>
      </w:pPr>
      <w:r>
        <w:rPr>
          <w:rFonts w:ascii="Calibri" w:cs="Calibri" w:hAnsi="Calibri"/>
          <w:b/>
          <w:bCs/>
          <w:kern w:val="0"/>
        </w:rPr>
        <w:t>One that takes these argest two suchers and a string for the operation to performs.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>public class Calculator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double num1, num2, result;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Calculator()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num1 = 0;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num2 = 0;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result = 0;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System.out.println("No-arg constructor: result = " + result);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Calculator(double a, double b)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num1 = a;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num2 = b;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result = a + b;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System.out.println("Addition: " + a + " + " + b + " = " + result);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Calculator(double a, double b, String op)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num1 = a;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num2 = b;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if (op.equals("+"))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result = a + b;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else if (op.equals("-"))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result = a - b;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else if (op.equals("*"))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result = a * b;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else if (op.equals("/"))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if (b != 0)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    result = a / b;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else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    System.out.println("Cannot divide by zero");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    result = 0;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} else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System.out.println("Unknown operation");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result = 0;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System.out.println("Operation: " + a + " " + op + " " + b + " = " + result);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public static void main(String[] args)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Calculator c1 = new Calculator();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Calculator c2 = new Calculator(10, 5);       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Calculator c3 = new Calculator(20, 4, "*"); 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Calculator c4 = new Calculator(10, 0, "/");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No-arg constructor: result = 0.0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Addition: 10.0 + 5.0 = 15.0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Operation: 20.0 * 4.0 = 80.0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Cannot divide by zero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Operation: 10.0 / 0.0 = 0.0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noEndnote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20"/>
  <w:drawingGridVerticalSpacing w:val="120"/>
  <w:doNotUseMarginsForDrawingGridOrigin/>
  <w:drawingGridHorizontalOrigin w:val="1800"/>
  <w:drawingGridVerticalOrigin w:val="1440"/>
  <w:displayHorizontalDrawingGridEvery w:val="0"/>
  <w:displayVerticalDrawingGridEvery w:val="3"/>
  <w:doNotShadeFormData/>
  <w:characterSpacingControl w:val="compressPunctuation"/>
  <w:compat>
    <w:spaceForUL/>
    <w:balanceSingleByteDoubleByteWidth/>
    <w:ulTrailSpace/>
    <w:doNotExpandShiftReturn/>
    <w:adjustLineHeightInTable/>
    <w:doNotUseHTMLParagraphAutoSpacing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78" w:lineRule="auto"/>
    </w:pPr>
    <w:rPr>
      <w:rFonts w:ascii="Calibri" w:eastAsia="等线" w:cs="Arial" w:hAnsi="Calibri"/>
      <w:kern w:val="2"/>
      <w:sz w:val="24"/>
      <w:szCs w:val="24"/>
      <w:lang w:val="en-US" w:eastAsia="ja-JP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6</Pages>
  <Words>503</Words>
  <Characters>2541</Characters>
  <Lines>124</Lines>
  <Paragraphs>113</Paragraphs>
  <CharactersWithSpaces>3646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2</cp:revision>
  <dcterms:created xsi:type="dcterms:W3CDTF">2025-05-30T11:29:00Z</dcterms:created>
  <dcterms:modified xsi:type="dcterms:W3CDTF">2025-06-09T03:48:46Z</dcterms:modified>
</cp:coreProperties>
</file>