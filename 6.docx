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LAB – 6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23BE7416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1) . Write a code to build a student management system that stores marks of 5 students, Calculate total average. Use Collections</w:t>
      </w:r>
      <w:r>
        <w:rPr>
          <w:rFonts w:ascii="Calibri" w:cs="Calibri" w:hAnsi="Calibri"/>
          <w:kern w:val="0"/>
          <w:sz w:val="22"/>
          <w:szCs w:val="22"/>
        </w:rPr>
        <w:t>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import java.util.HashMap;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import java.util.Map;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import java.util.Scanner;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public class Hash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public static void main(String[] args)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Scanner sc = new Scanner(System.in);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HashMap&lt;String, Integer&gt; studentMarks = new HashMap&lt;&gt;();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int total = 0;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int numberOfStudents = 5;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for (int i = 1; i &lt;= numberOfStudents; i++)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System.out.print("Enter student name: 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String name = sc.nextLine();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System.out.print("Enter marks of " + name + ": 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int marks = sc.nextInt();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sc.nextLine();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studentMarks.put(name, marks);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total += marks;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     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double average = (double) total / numberOfStudents;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System.out.println("\n--- Student Marks ---");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for (Map.Entry&lt;String, Integer&gt; entry : studentMarks.entrySet())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System.out.println(entry.getKey() + ": " + entry.getValue());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System.out.print("\nTotal:"+total);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System.out.println("\nAverage Marks: " + average);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OUTPUT;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student name: A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marks of A: 55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student name: B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 xml:space="preserve">Enter marks of B: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66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student name: C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marks of C: 77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student name: D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marks of D: 88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student name: E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Enter marks of E: 99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--- Student Marks ---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A: 55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B: 66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C: 77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D: 88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E: 99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Total:385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Average Marks: 77.0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 xml:space="preserve">//---------------------------------------------  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2). Write a java code to perform the String Operations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Hide Last 4 Digits of a Phone Number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Hide Middle Part of an Email 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Replace All Characters Except First and Last.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public class SimpleStringOperations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public static void main(String[] args) 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phone = "9876543210";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email = "example@gmail.com";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word = "Sumanth";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// 1. Hide last 4 digits of phone number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hiddenPhone = phone.substring(0, phone.length() - 4) + "****";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System.out.println("Hidden Phone: " + hiddenPhone);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// 2. Hide middle part of email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int at = email.indexOf('@');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emailHidden = email.charAt(0) + "*****" + email.charAt(at - 1) + email.substring(at);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System.out.println("Hidden Email: " + emailHidden);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// 3. Replace all characters except first and last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middleHidden = word.charAt(0) + "*****" + word.charAt(word.length() - 1);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System.out.println("Hidden Word: " + middleHidden);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 xml:space="preserve"> Output;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Hidden Phone: 987654****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Hidden Email: e*****e@gmail.com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Hidden Word: S*****h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b/>
          <w:bCs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</w:rPr>
        <w:t>=== Code Execution Successful ===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noEndnote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800"/>
  <w:drawingGridVerticalOrigin w:val="1440"/>
  <w:displayHorizontalDrawingGridEvery w:val="0"/>
  <w:displayVerticalDrawingGridEvery w:val="3"/>
  <w:doNotShadeFormData/>
  <w:characterSpacingControl w:val="compressPunctuation"/>
  <w:compat>
    <w:spaceForUL/>
    <w:balanceSingleByteDoubleByteWidth/>
    <w:ulTrailSpace/>
    <w:doNotExpandShiftReturn/>
    <w:adjustLineHeightInTable/>
    <w:doNotUseHTMLParagraphAutoSpacing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Calibri" w:eastAsia="等线" w:cs="Arial" w:hAnsi="Calibri"/>
      <w:kern w:val="2"/>
      <w:sz w:val="24"/>
      <w:szCs w:val="24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343</Words>
  <Characters>2021</Characters>
  <Lines>86</Lines>
  <Paragraphs>77</Paragraphs>
  <CharactersWithSpaces>2623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5</cp:revision>
  <dcterms:created xsi:type="dcterms:W3CDTF">2025-06-06T12:12:00Z</dcterms:created>
  <dcterms:modified xsi:type="dcterms:W3CDTF">2025-06-09T03:42:25Z</dcterms:modified>
</cp:coreProperties>
</file>